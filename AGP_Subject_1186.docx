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Subject_1186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156.4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7.05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37.1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