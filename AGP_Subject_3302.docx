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Subject_3302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12-Jul-2025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30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157.1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7.07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38.4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990724" cy="215265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5734050" cy="1962149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3" name="CGM_day_1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17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4" name="CGM_day_1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18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5" name="CGM_day_1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19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6" name="CGM_day_2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20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7" name="CGM_day_2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21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8" name="CGM_day_2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22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9" name="CGM_day_2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23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0" name="CGM_day_2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24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1" name="CGM_day_2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25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2" name="CGM_day_2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26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3" name="CGM_day_2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27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4" name="CGM_day_2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28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5" name="CGM_day_2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29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6" name="CGM_day_3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30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