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Subject_3787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143.2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6.74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43.8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